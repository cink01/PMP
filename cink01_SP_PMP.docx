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9812F7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p w14:paraId="0CCDBCD9" w14:textId="24552EEB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Cink,</w:t>
      </w:r>
      <w:r w:rsidR="00230E2B">
        <w:rPr>
          <w:sz w:val="28"/>
          <w:szCs w:val="28"/>
        </w:rPr>
        <w:t xml:space="preserve"> Jana Bláhová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B6FA8F3" w14:textId="6A9A82BA" w:rsidR="004A00E0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69752" w:history="1">
        <w:r w:rsidR="004A00E0" w:rsidRPr="001C37BC">
          <w:rPr>
            <w:rStyle w:val="Hypertextovodkaz"/>
            <w:noProof/>
          </w:rPr>
          <w:t>Zadání</w:t>
        </w:r>
        <w:r w:rsidR="004A00E0">
          <w:rPr>
            <w:noProof/>
            <w:webHidden/>
          </w:rPr>
          <w:tab/>
        </w:r>
        <w:r w:rsidR="004A00E0">
          <w:rPr>
            <w:noProof/>
            <w:webHidden/>
          </w:rPr>
          <w:fldChar w:fldCharType="begin"/>
        </w:r>
        <w:r w:rsidR="004A00E0">
          <w:rPr>
            <w:noProof/>
            <w:webHidden/>
          </w:rPr>
          <w:instrText xml:space="preserve"> PAGEREF _Toc9869752 \h </w:instrText>
        </w:r>
        <w:r w:rsidR="004A00E0">
          <w:rPr>
            <w:noProof/>
            <w:webHidden/>
          </w:rPr>
        </w:r>
        <w:r w:rsidR="004A00E0">
          <w:rPr>
            <w:noProof/>
            <w:webHidden/>
          </w:rPr>
          <w:fldChar w:fldCharType="separate"/>
        </w:r>
        <w:r w:rsidR="004A00E0">
          <w:rPr>
            <w:noProof/>
            <w:webHidden/>
          </w:rPr>
          <w:t>3</w:t>
        </w:r>
        <w:r w:rsidR="004A00E0">
          <w:rPr>
            <w:noProof/>
            <w:webHidden/>
          </w:rPr>
          <w:fldChar w:fldCharType="end"/>
        </w:r>
      </w:hyperlink>
    </w:p>
    <w:p w14:paraId="25B13C3C" w14:textId="34994EE5" w:rsidR="004A00E0" w:rsidRDefault="004A00E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3" w:history="1">
        <w:r w:rsidRPr="001C37BC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087FD" w14:textId="4C5986BE" w:rsidR="004A00E0" w:rsidRDefault="004A00E0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4" w:history="1">
        <w:r w:rsidRPr="001C37BC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Popis funkcí a tříd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4DC59B" w14:textId="2146D5B3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5" w:history="1">
        <w:r w:rsidRPr="001C37BC">
          <w:rPr>
            <w:rStyle w:val="Hypertextovodkaz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Třída Zboží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2BD32" w14:textId="115A62E2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6" w:history="1">
        <w:r w:rsidRPr="001C37BC">
          <w:rPr>
            <w:rStyle w:val="Hypertextovodkaz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Hlavní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412AF7" w14:textId="36FBFDD8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7" w:history="1">
        <w:r w:rsidRPr="001C37BC">
          <w:rPr>
            <w:rStyle w:val="Hypertextovodkaz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Ukládání a načítání seznamu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1A0CB0" w14:textId="3E6D8AF3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8" w:history="1">
        <w:r w:rsidRPr="001C37BC">
          <w:rPr>
            <w:rStyle w:val="Hypertextovodkaz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Obnova a naplnění ListView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5964C" w14:textId="15E29D8E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59" w:history="1">
        <w:r w:rsidRPr="001C37BC">
          <w:rPr>
            <w:rStyle w:val="Hypertextovodkaz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Vkládání a hledání dat ve spinneru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43E40F" w14:textId="7E73DAAA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0" w:history="1">
        <w:r w:rsidRPr="001C37BC">
          <w:rPr>
            <w:rStyle w:val="Hypertextovodkaz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Vložení do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90F66E" w14:textId="0DA72092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1" w:history="1">
        <w:r w:rsidRPr="001C37BC">
          <w:rPr>
            <w:rStyle w:val="Hypertextovodkaz"/>
            <w:noProof/>
          </w:rPr>
          <w:t>1.1.7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Úprava a mazání z 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AB1C7" w14:textId="4F57A119" w:rsidR="004A00E0" w:rsidRDefault="004A00E0">
      <w:pPr>
        <w:pStyle w:val="Obsah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2" w:history="1">
        <w:r w:rsidRPr="001C37BC">
          <w:rPr>
            <w:rStyle w:val="Hypertextovodkaz"/>
            <w:noProof/>
          </w:rPr>
          <w:t>1.1.8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Záložky (tabs)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92F4A4" w14:textId="1C3BE5A4" w:rsidR="004A00E0" w:rsidRDefault="004A00E0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3" w:history="1">
        <w:r w:rsidRPr="001C37BC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C37BC">
          <w:rPr>
            <w:rStyle w:val="Hypertextovodkaz"/>
            <w:noProof/>
          </w:rPr>
          <w:t>Manuál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BFE6C8" w14:textId="26B8B44E" w:rsidR="004A00E0" w:rsidRDefault="004A00E0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4" w:history="1">
        <w:r w:rsidRPr="001C37B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D9B1B4" w14:textId="7DED80B5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1584F86B" w14:textId="07A51E6C" w:rsidR="004A00E0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869765" w:history="1">
        <w:r w:rsidR="004A00E0" w:rsidRPr="006B38D5">
          <w:rPr>
            <w:rStyle w:val="Hypertextovodkaz"/>
            <w:noProof/>
          </w:rPr>
          <w:t>Obrázek 1 - Hlavní aktivita (vlastní)</w:t>
        </w:r>
        <w:r w:rsidR="004A00E0">
          <w:rPr>
            <w:noProof/>
            <w:webHidden/>
          </w:rPr>
          <w:tab/>
        </w:r>
        <w:r w:rsidR="004A00E0">
          <w:rPr>
            <w:noProof/>
            <w:webHidden/>
          </w:rPr>
          <w:fldChar w:fldCharType="begin"/>
        </w:r>
        <w:r w:rsidR="004A00E0">
          <w:rPr>
            <w:noProof/>
            <w:webHidden/>
          </w:rPr>
          <w:instrText xml:space="preserve"> PAGEREF _Toc9869765 \h </w:instrText>
        </w:r>
        <w:r w:rsidR="004A00E0">
          <w:rPr>
            <w:noProof/>
            <w:webHidden/>
          </w:rPr>
        </w:r>
        <w:r w:rsidR="004A00E0">
          <w:rPr>
            <w:noProof/>
            <w:webHidden/>
          </w:rPr>
          <w:fldChar w:fldCharType="separate"/>
        </w:r>
        <w:r w:rsidR="004A00E0">
          <w:rPr>
            <w:noProof/>
            <w:webHidden/>
          </w:rPr>
          <w:t>4</w:t>
        </w:r>
        <w:r w:rsidR="004A00E0">
          <w:rPr>
            <w:noProof/>
            <w:webHidden/>
          </w:rPr>
          <w:fldChar w:fldCharType="end"/>
        </w:r>
      </w:hyperlink>
    </w:p>
    <w:p w14:paraId="293AE86E" w14:textId="5EF3D278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6" w:history="1">
        <w:r w:rsidRPr="006B38D5">
          <w:rPr>
            <w:rStyle w:val="Hypertextovodkaz"/>
            <w:noProof/>
          </w:rPr>
          <w:t>Obrázek 2 - Menu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F38958" w14:textId="17F5BFB1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7" w:history="1">
        <w:r w:rsidRPr="006B38D5">
          <w:rPr>
            <w:rStyle w:val="Hypertextovodkaz"/>
            <w:noProof/>
          </w:rPr>
          <w:t>Obrázek 3 – Zvolení položky z menu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E8D673" w14:textId="685120EB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8" w:history="1">
        <w:r w:rsidRPr="006B38D5">
          <w:rPr>
            <w:rStyle w:val="Hypertextovodkaz"/>
            <w:noProof/>
          </w:rPr>
          <w:t>Obrázek 4 - Ukládání a načítaní seznamu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77DFAE" w14:textId="1C06048B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69" w:history="1">
        <w:r w:rsidRPr="006B38D5">
          <w:rPr>
            <w:rStyle w:val="Hypertextovodkaz"/>
            <w:noProof/>
          </w:rPr>
          <w:t>Obrázek 5 - Refresh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CCF13F" w14:textId="2BE49127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70" w:history="1">
        <w:r w:rsidRPr="006B38D5">
          <w:rPr>
            <w:rStyle w:val="Hypertextovodkaz"/>
            <w:noProof/>
          </w:rPr>
          <w:t>Obrázek 6 - Plnění spinneru + hledání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FF253" w14:textId="4684E1E2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71" w:history="1">
        <w:r w:rsidRPr="006B38D5">
          <w:rPr>
            <w:rStyle w:val="Hypertextovodkaz"/>
            <w:noProof/>
          </w:rPr>
          <w:t>Obrázek 7 - AddDat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103E7C" w14:textId="07C55D31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72" w:history="1">
        <w:r w:rsidRPr="006B38D5">
          <w:rPr>
            <w:rStyle w:val="Hypertextovodkaz"/>
            <w:noProof/>
          </w:rPr>
          <w:t>Obrázek 8 - Vložení do databáze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9D6EA" w14:textId="614F092B" w:rsidR="004A00E0" w:rsidRDefault="004A00E0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69773" w:history="1">
        <w:r w:rsidRPr="006B38D5">
          <w:rPr>
            <w:rStyle w:val="Hypertextovodkaz"/>
            <w:noProof/>
          </w:rPr>
          <w:t>Obrázek 9 - Úprava a mazání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_Toc9869773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8476A2" w14:textId="71FD17BF" w:rsidR="00975A56" w:rsidRDefault="001D2CF3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1A0A7881" w:rsidR="00985EFF" w:rsidRDefault="00B843C9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JSON</w:t>
      </w:r>
      <w: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JavaScriptový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objektový zápis</w:t>
      </w:r>
    </w:p>
    <w:p w14:paraId="1EBDB925" w14:textId="6F747078" w:rsidR="00DA1DD6" w:rsidRDefault="00DA1DD6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9869752"/>
      <w:r>
        <w:lastRenderedPageBreak/>
        <w:t>Z</w:t>
      </w:r>
      <w:r w:rsidR="00B843C9">
        <w:t>adání</w:t>
      </w:r>
      <w:bookmarkEnd w:id="2"/>
    </w:p>
    <w:p w14:paraId="69108950" w14:textId="43252B77" w:rsidR="004E3CF9" w:rsidRPr="0054505F" w:rsidRDefault="00530F8D" w:rsidP="0054505F">
      <w:pPr>
        <w:pStyle w:val="Zkladntext"/>
      </w:pPr>
      <w:r>
        <w:t>Vytvoření aplikace pro mobilní zařízení, která umožní vytváření nákupního seznamu. V seznamu bude umožněno přidávání, úprava a mazání položek. Každá položka se bude skládat z názvu předmětu, ceny za jeden předmět a počet, kolikrát se tento předmět má zakoupit. Názvy pro jednoduchost jsou uchovány v jednoduché databázi. Toto rozšíření bude přístupno z aktivity, která se zobrazí až po vybrání v menu.</w:t>
      </w:r>
      <w:r w:rsidR="004E3CF9">
        <w:t xml:space="preserve"> Kromě přidávání bude umožněna i úprava a mazání názvů položek.</w:t>
      </w:r>
    </w:p>
    <w:p w14:paraId="1FE1143F" w14:textId="77777777" w:rsidR="006576AB" w:rsidRDefault="006576AB">
      <w:r>
        <w:br w:type="page"/>
      </w:r>
    </w:p>
    <w:p w14:paraId="060622DC" w14:textId="08C6AB69" w:rsidR="00B843C9" w:rsidRDefault="00B843C9" w:rsidP="00B843C9">
      <w:pPr>
        <w:pStyle w:val="Nadpis1"/>
      </w:pPr>
      <w:bookmarkStart w:id="3" w:name="_Toc9869753"/>
      <w:r>
        <w:lastRenderedPageBreak/>
        <w:t>Implementace</w:t>
      </w:r>
      <w:bookmarkEnd w:id="3"/>
    </w:p>
    <w:p w14:paraId="157C0F37" w14:textId="352C4D56" w:rsidR="00B843C9" w:rsidRDefault="00B843C9" w:rsidP="00B843C9">
      <w:pPr>
        <w:pStyle w:val="Zkladntext"/>
        <w:keepNext/>
      </w:pPr>
      <w:r>
        <w:t xml:space="preserve">Tato kapitola popisuje implementaci zadané aplikace. Aplikace </w:t>
      </w:r>
      <w:r w:rsidR="004F520F">
        <w:t xml:space="preserve">je vytvářena pro minimální API 24 neboli Android 7.0 a vyšší a je </w:t>
      </w:r>
      <w:r>
        <w:t>navržena tak, aby byli využity všechny části učiva, probírané v předmětu Programování pro mobilní platformy. Celá práce byla rozvržena na dvě aktivity hlavní</w:t>
      </w:r>
      <w:r w:rsidR="004F520F">
        <w:t xml:space="preserve"> </w:t>
      </w:r>
      <w:r>
        <w:t>a</w:t>
      </w:r>
      <w:r w:rsidR="004F520F">
        <w:t xml:space="preserve"> </w:t>
      </w:r>
      <w:r>
        <w:t>plnící. Na hlavní aktivitě se zobrazuje samotný seznam zboží, do kterého lze přidávat položky (obrázek 1.)</w:t>
      </w:r>
      <w:r w:rsidRPr="00B843C9">
        <w:rPr>
          <w:noProof/>
        </w:rPr>
        <w:t xml:space="preserve"> </w:t>
      </w:r>
    </w:p>
    <w:p w14:paraId="312E65A4" w14:textId="190A51C9" w:rsidR="004F520F" w:rsidRDefault="004F520F" w:rsidP="00B843C9">
      <w:pPr>
        <w:pStyle w:val="Zkladntext"/>
        <w:keepNext/>
        <w:rPr>
          <w:noProof/>
        </w:rPr>
      </w:pPr>
      <w:r>
        <w:rPr>
          <w:noProof/>
        </w:rPr>
        <w:drawing>
          <wp:inline distT="0" distB="0" distL="0" distR="0" wp14:anchorId="3BF05886" wp14:editId="0E80D19E">
            <wp:extent cx="3728720" cy="6175375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97C" w14:textId="2F626570" w:rsidR="00B843C9" w:rsidRPr="00B843C9" w:rsidRDefault="00B843C9" w:rsidP="00B843C9">
      <w:pPr>
        <w:pStyle w:val="Titulek"/>
        <w:jc w:val="both"/>
      </w:pPr>
      <w:bookmarkStart w:id="4" w:name="_Toc9869765"/>
      <w:r>
        <w:t xml:space="preserve">Obrázek </w:t>
      </w:r>
      <w:fldSimple w:instr=" SEQ Obrázek \* ARABIC ">
        <w:r w:rsidR="00F64BAC">
          <w:rPr>
            <w:noProof/>
          </w:rPr>
          <w:t>1</w:t>
        </w:r>
      </w:fldSimple>
      <w:r>
        <w:t xml:space="preserve"> - Hlavní aktivita (vlastní)</w:t>
      </w:r>
      <w:bookmarkEnd w:id="4"/>
    </w:p>
    <w:p w14:paraId="726437FE" w14:textId="7EF65211" w:rsidR="00B843C9" w:rsidRDefault="00B843C9" w:rsidP="00B843C9">
      <w:pPr>
        <w:jc w:val="both"/>
      </w:pPr>
    </w:p>
    <w:p w14:paraId="763D3BC6" w14:textId="0FE9FC54" w:rsidR="004F520F" w:rsidRDefault="004F520F" w:rsidP="004F520F">
      <w:pPr>
        <w:pStyle w:val="Zkladntext"/>
        <w:keepNext/>
        <w:rPr>
          <w:noProof/>
        </w:rPr>
      </w:pPr>
      <w:r>
        <w:rPr>
          <w:noProof/>
        </w:rPr>
        <w:lastRenderedPageBreak/>
        <w:t>Dále obsahuje menu (obrázek 2), které umožnuje uložit seznam, přidat data z XML do nákupního seznamu a nebo přidat další předměty do databáze, jenž lze poté přidávat do seznamu.</w:t>
      </w:r>
    </w:p>
    <w:p w14:paraId="7ACC4CA8" w14:textId="77777777" w:rsidR="00DA1DD6" w:rsidRDefault="004F520F" w:rsidP="00DA1DD6">
      <w:pPr>
        <w:pStyle w:val="Zkladntext"/>
        <w:keepNext/>
      </w:pPr>
      <w:r w:rsidRPr="004F520F">
        <w:rPr>
          <w:noProof/>
        </w:rPr>
        <w:drawing>
          <wp:inline distT="0" distB="0" distL="0" distR="0" wp14:anchorId="5E66ED0D" wp14:editId="2DA0E377">
            <wp:extent cx="3791479" cy="2124371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3F8" w14:textId="4299FE45" w:rsidR="004F520F" w:rsidRDefault="00DA1DD6" w:rsidP="00DA1DD6">
      <w:pPr>
        <w:pStyle w:val="Titulek"/>
        <w:jc w:val="both"/>
      </w:pPr>
      <w:bookmarkStart w:id="5" w:name="_Toc9869766"/>
      <w:r>
        <w:t xml:space="preserve">Obrázek </w:t>
      </w:r>
      <w:fldSimple w:instr=" SEQ Obrázek \* ARABIC ">
        <w:r w:rsidR="00F64BAC">
          <w:rPr>
            <w:noProof/>
          </w:rPr>
          <w:t>2</w:t>
        </w:r>
      </w:fldSimple>
      <w:r>
        <w:t xml:space="preserve"> - Menu (vlastní)</w:t>
      </w:r>
      <w:bookmarkEnd w:id="5"/>
    </w:p>
    <w:p w14:paraId="39CC2C77" w14:textId="0EE03BDC" w:rsidR="00DA1DD6" w:rsidRDefault="00DA1DD6" w:rsidP="00DA1DD6">
      <w:pPr>
        <w:pStyle w:val="Zkladntext"/>
      </w:pPr>
    </w:p>
    <w:p w14:paraId="4B651B99" w14:textId="5064F52E" w:rsidR="00DA1DD6" w:rsidRPr="00DA1DD6" w:rsidRDefault="00DA1DD6" w:rsidP="00DA1DD6">
      <w:pPr>
        <w:pStyle w:val="Zkladntext"/>
      </w:pPr>
      <w:r>
        <w:t xml:space="preserve">Na přidání položek lze využít dvě možnosti v menu. Předmět s indikátorem </w:t>
      </w:r>
      <w:r w:rsidRPr="00DA1DD6">
        <w:rPr>
          <w:i/>
        </w:rPr>
        <w:t>„(tabs)“</w:t>
      </w:r>
      <w:r>
        <w:t xml:space="preserve"> využívá TabControl s fragmenty pro přidání a úpravu nebo mazání položek, kdežto </w:t>
      </w:r>
      <w:r w:rsidRPr="00DA1DD6">
        <w:rPr>
          <w:i/>
        </w:rPr>
        <w:t>„(single)“</w:t>
      </w:r>
      <w:r>
        <w:rPr>
          <w:i/>
        </w:rPr>
        <w:t xml:space="preserve"> </w:t>
      </w:r>
      <w:r>
        <w:t>má všechny tyto komponenty na jedné aktivitě.</w:t>
      </w:r>
    </w:p>
    <w:p w14:paraId="44BDAA49" w14:textId="2F5B5790" w:rsidR="004F520F" w:rsidRDefault="004F520F" w:rsidP="004F520F">
      <w:pPr>
        <w:pStyle w:val="Nadpis2"/>
        <w:rPr>
          <w:noProof/>
        </w:rPr>
      </w:pPr>
      <w:bookmarkStart w:id="6" w:name="_Toc9869754"/>
      <w:r>
        <w:rPr>
          <w:noProof/>
        </w:rPr>
        <w:t>Popis funkcí</w:t>
      </w:r>
      <w:r w:rsidR="00C9148D">
        <w:rPr>
          <w:noProof/>
        </w:rPr>
        <w:t xml:space="preserve"> a tříd</w:t>
      </w:r>
      <w:bookmarkEnd w:id="6"/>
    </w:p>
    <w:p w14:paraId="2EFE206E" w14:textId="1822898C" w:rsidR="004F520F" w:rsidRDefault="004F520F" w:rsidP="004F520F">
      <w:pPr>
        <w:pStyle w:val="Zkladntext"/>
      </w:pPr>
      <w:r>
        <w:t>V této kapitole jsou popsány všechny důležité funkce</w:t>
      </w:r>
      <w:r w:rsidR="00C9148D">
        <w:t xml:space="preserve"> a třídy</w:t>
      </w:r>
      <w:r>
        <w:t>, jenž se objevují v aplikaci.</w:t>
      </w:r>
    </w:p>
    <w:p w14:paraId="507A5AFB" w14:textId="7EAB2329" w:rsidR="00C9148D" w:rsidRDefault="00C9148D" w:rsidP="00C9148D">
      <w:pPr>
        <w:pStyle w:val="Nadpis3"/>
      </w:pPr>
      <w:bookmarkStart w:id="7" w:name="_Toc9869755"/>
      <w:r>
        <w:t>Třída Zboží</w:t>
      </w:r>
      <w:bookmarkEnd w:id="7"/>
    </w:p>
    <w:p w14:paraId="0670CDA4" w14:textId="7AF3B9D5" w:rsidR="00C9148D" w:rsidRDefault="00C9148D" w:rsidP="00C9148D">
      <w:pPr>
        <w:pStyle w:val="Zkladntext"/>
      </w:pPr>
      <w:r>
        <w:t xml:space="preserve">Tato třída je využívána jako přepravka dat, která se využívá pro přenést všech potřebných informací zboží jako je identifikační číslo, název, cena, počet, celková cena a funkce umožňující práci s těmito atributy. Dále obsahuje přetíženou funkci </w:t>
      </w:r>
      <w:r w:rsidRPr="00C9148D">
        <w:rPr>
          <w:i/>
        </w:rPr>
        <w:t>toString()</w:t>
      </w:r>
      <w:r>
        <w:t>, která poupravuje vzhled výpisu.</w:t>
      </w:r>
    </w:p>
    <w:p w14:paraId="474C8E4E" w14:textId="6C8B0B2E" w:rsidR="00F64BAC" w:rsidRDefault="00F64BAC" w:rsidP="00C9148D">
      <w:pPr>
        <w:pStyle w:val="Nadpis3"/>
      </w:pPr>
      <w:bookmarkStart w:id="8" w:name="_Toc9869756"/>
      <w:r>
        <w:t>Hlavní menu</w:t>
      </w:r>
      <w:bookmarkEnd w:id="8"/>
    </w:p>
    <w:p w14:paraId="2D38CF16" w14:textId="02A3CF21" w:rsidR="00F64BAC" w:rsidRPr="00F64BAC" w:rsidRDefault="00F64BAC" w:rsidP="00F64BAC">
      <w:pPr>
        <w:pStyle w:val="Zkladntext"/>
      </w:pPr>
      <w:r>
        <w:t>Na hlavní aktivitě je pro jednoduchost a přehlednost přidáno vlastní menu s položkami, které otevírají aktivity upravující zboží, ukládající seznamy a využití XML souboru k naplnění před generovaných položek seznamu. Tato možnost funguje hlavně pro testovací účely na rychlé naplnění dat do seznamu.</w:t>
      </w:r>
    </w:p>
    <w:p w14:paraId="5C9DC35D" w14:textId="77777777" w:rsidR="00F64BAC" w:rsidRDefault="00F64BAC" w:rsidP="00F64BAC">
      <w:pPr>
        <w:pStyle w:val="Zkladntext"/>
        <w:keepNext/>
      </w:pPr>
      <w:r w:rsidRPr="00F64BAC">
        <w:rPr>
          <w:noProof/>
        </w:rPr>
        <w:lastRenderedPageBreak/>
        <w:drawing>
          <wp:inline distT="0" distB="0" distL="0" distR="0" wp14:anchorId="65800211" wp14:editId="7ADC3285">
            <wp:extent cx="5068007" cy="4143953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E62" w14:textId="44108EE8" w:rsidR="00F64BAC" w:rsidRPr="00F64BAC" w:rsidRDefault="00F64BAC" w:rsidP="00F64BAC">
      <w:pPr>
        <w:pStyle w:val="Titulek"/>
        <w:jc w:val="both"/>
      </w:pPr>
      <w:bookmarkStart w:id="9" w:name="_Toc9869767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>
        <w:rPr>
          <w:noProof/>
        </w:rPr>
        <w:t>3</w:t>
      </w:r>
      <w:r w:rsidR="009812F7">
        <w:rPr>
          <w:noProof/>
        </w:rPr>
        <w:fldChar w:fldCharType="end"/>
      </w:r>
      <w:r>
        <w:t xml:space="preserve"> – Zvolení položky z menu (vlastní)</w:t>
      </w:r>
      <w:bookmarkEnd w:id="9"/>
    </w:p>
    <w:p w14:paraId="732D114B" w14:textId="23EC9CEA" w:rsidR="00C9148D" w:rsidRDefault="00C9148D" w:rsidP="00C9148D">
      <w:pPr>
        <w:pStyle w:val="Nadpis3"/>
      </w:pPr>
      <w:bookmarkStart w:id="10" w:name="_Toc9869757"/>
      <w:r>
        <w:t>Ukládání a načítání seznamu</w:t>
      </w:r>
      <w:bookmarkEnd w:id="10"/>
    </w:p>
    <w:p w14:paraId="2F32EF0A" w14:textId="7A5AC0CC" w:rsidR="00C9148D" w:rsidRPr="00C9148D" w:rsidRDefault="00C9148D" w:rsidP="00C9148D">
      <w:pPr>
        <w:pStyle w:val="Zkladntext"/>
      </w:pPr>
      <w:r>
        <w:t xml:space="preserve">Pro tyto operace se využívají funkce </w:t>
      </w:r>
      <w:proofErr w:type="gramStart"/>
      <w:r w:rsidRPr="00C9148D">
        <w:rPr>
          <w:i/>
        </w:rPr>
        <w:t>saveData(</w:t>
      </w:r>
      <w:proofErr w:type="gramEnd"/>
      <w:r w:rsidRPr="00C9148D">
        <w:rPr>
          <w:i/>
        </w:rPr>
        <w:t>)</w:t>
      </w:r>
      <w:r w:rsidRPr="00C9148D">
        <w:t xml:space="preserve"> a</w:t>
      </w:r>
      <w:r w:rsidRPr="00C9148D">
        <w:rPr>
          <w:i/>
        </w:rPr>
        <w:t xml:space="preserve"> loadData()</w:t>
      </w:r>
      <w:r>
        <w:t xml:space="preserve">. Je využito </w:t>
      </w:r>
      <w:r w:rsidRPr="00C9148D">
        <w:rPr>
          <w:i/>
        </w:rPr>
        <w:t>Shared</w:t>
      </w:r>
      <w:r>
        <w:t xml:space="preserve"> </w:t>
      </w:r>
      <w:r w:rsidRPr="00C9148D">
        <w:rPr>
          <w:i/>
        </w:rPr>
        <w:t>Preferences</w:t>
      </w:r>
      <w:r>
        <w:t xml:space="preserve">, které umožnují ukládání a načítání dat aplikace do které se uloží Seznam pomocí </w:t>
      </w:r>
      <w:r w:rsidRPr="00C9148D">
        <w:rPr>
          <w:i/>
        </w:rPr>
        <w:t>JSON</w:t>
      </w:r>
      <w:r>
        <w:t xml:space="preserve">. Tato metoda byla zvolena z důvodu jednoduchosti projmutí seznamu do </w:t>
      </w:r>
      <w:r w:rsidRPr="00C9148D">
        <w:rPr>
          <w:i/>
        </w:rPr>
        <w:t>JSON</w:t>
      </w:r>
      <w:r>
        <w:t>.</w:t>
      </w:r>
    </w:p>
    <w:p w14:paraId="5773A132" w14:textId="77777777" w:rsidR="00C9148D" w:rsidRDefault="00C9148D" w:rsidP="00C9148D">
      <w:pPr>
        <w:pStyle w:val="Zkladntext"/>
        <w:keepNext/>
      </w:pPr>
      <w:r w:rsidRPr="00C9148D">
        <w:rPr>
          <w:noProof/>
        </w:rPr>
        <w:lastRenderedPageBreak/>
        <w:drawing>
          <wp:inline distT="0" distB="0" distL="0" distR="0" wp14:anchorId="283143EF" wp14:editId="40ECF3E5">
            <wp:extent cx="5399405" cy="28194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40A" w14:textId="4EA98047" w:rsidR="00C9148D" w:rsidRDefault="00C9148D" w:rsidP="00C9148D">
      <w:pPr>
        <w:pStyle w:val="Titulek"/>
        <w:jc w:val="both"/>
      </w:pPr>
      <w:bookmarkStart w:id="11" w:name="_Toc9869768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 w:rsidR="00F64BAC">
        <w:rPr>
          <w:noProof/>
        </w:rPr>
        <w:t>4</w:t>
      </w:r>
      <w:r w:rsidR="009812F7">
        <w:rPr>
          <w:noProof/>
        </w:rPr>
        <w:fldChar w:fldCharType="end"/>
      </w:r>
      <w:r>
        <w:t xml:space="preserve"> - Ukládání a načítaní seznamu (vlastní)</w:t>
      </w:r>
      <w:bookmarkEnd w:id="11"/>
    </w:p>
    <w:p w14:paraId="561DCC8F" w14:textId="503D679C" w:rsidR="00C9148D" w:rsidRDefault="00C9148D" w:rsidP="00C9148D"/>
    <w:p w14:paraId="5EBCA775" w14:textId="13BBA428" w:rsidR="00C9148D" w:rsidRDefault="00C9148D" w:rsidP="00C9148D">
      <w:pPr>
        <w:pStyle w:val="Nadpis3"/>
      </w:pPr>
      <w:bookmarkStart w:id="12" w:name="_Toc9869758"/>
      <w:r>
        <w:t>Obnova a naplnění ListView</w:t>
      </w:r>
      <w:bookmarkEnd w:id="12"/>
    </w:p>
    <w:p w14:paraId="20954EDA" w14:textId="165731A5" w:rsidR="00C9148D" w:rsidRDefault="00C9148D" w:rsidP="00C9148D">
      <w:pPr>
        <w:pStyle w:val="Zkladntext"/>
      </w:pPr>
      <w:r>
        <w:t xml:space="preserve">Funkce přečte </w:t>
      </w:r>
      <w:r w:rsidR="002931EE">
        <w:t>ArrayList s daty a ten poté využije k Adaptéru, který naplní dané ListView. Při této funkci se také přepočítává celková cena nákupu, jelikož je nutné ji vždy přepočítat, když se provedou změny tudíž i obnova tohoto seznamu.</w:t>
      </w:r>
    </w:p>
    <w:p w14:paraId="014D2748" w14:textId="77777777" w:rsidR="002931EE" w:rsidRDefault="002931EE" w:rsidP="002931EE">
      <w:pPr>
        <w:pStyle w:val="Zkladntext"/>
        <w:keepNext/>
      </w:pPr>
      <w:r w:rsidRPr="002931EE">
        <w:rPr>
          <w:noProof/>
        </w:rPr>
        <w:drawing>
          <wp:inline distT="0" distB="0" distL="0" distR="0" wp14:anchorId="131E6CEA" wp14:editId="326E0B76">
            <wp:extent cx="5399405" cy="189357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4103" w14:textId="58235005" w:rsidR="002931EE" w:rsidRPr="00C9148D" w:rsidRDefault="002931EE" w:rsidP="002931EE">
      <w:pPr>
        <w:pStyle w:val="Titulek"/>
        <w:jc w:val="both"/>
      </w:pPr>
      <w:bookmarkStart w:id="13" w:name="_Toc9869769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 w:rsidR="00F64BAC">
        <w:rPr>
          <w:noProof/>
        </w:rPr>
        <w:t>5</w:t>
      </w:r>
      <w:r w:rsidR="009812F7">
        <w:rPr>
          <w:noProof/>
        </w:rPr>
        <w:fldChar w:fldCharType="end"/>
      </w:r>
      <w:r>
        <w:t xml:space="preserve"> - Refresh (vlastní)</w:t>
      </w:r>
      <w:bookmarkEnd w:id="13"/>
    </w:p>
    <w:p w14:paraId="79D7FAAF" w14:textId="27914148" w:rsidR="00C9148D" w:rsidRDefault="002931EE" w:rsidP="002931EE">
      <w:pPr>
        <w:pStyle w:val="Nadpis3"/>
      </w:pPr>
      <w:bookmarkStart w:id="14" w:name="_Toc9869759"/>
      <w:r>
        <w:t>Vkládání a hledání dat ve spinneru</w:t>
      </w:r>
      <w:bookmarkEnd w:id="14"/>
    </w:p>
    <w:p w14:paraId="7CA5A4D7" w14:textId="7B9559E1" w:rsidR="002931EE" w:rsidRDefault="002931EE" w:rsidP="002931EE">
      <w:pPr>
        <w:pStyle w:val="Zkladntext"/>
      </w:pPr>
      <w:r>
        <w:t xml:space="preserve">Funkce využitá pro zobrazení dat z databáze. Ve variantě najdi (obrázek </w:t>
      </w:r>
      <w:r w:rsidR="00F64BAC">
        <w:t>6</w:t>
      </w:r>
      <w:r>
        <w:t xml:space="preserve">.) je umožněno po zadání názvu položky se projde, zda položka se nachází v tomto seznamu. Pokud je nalezena shoda tento záznam se vybere na </w:t>
      </w:r>
      <w:r>
        <w:rPr>
          <w:i/>
        </w:rPr>
        <w:t>s</w:t>
      </w:r>
      <w:r w:rsidRPr="002931EE">
        <w:rPr>
          <w:i/>
        </w:rPr>
        <w:t>pinneru</w:t>
      </w:r>
      <w:r>
        <w:t xml:space="preserve">. Když nejsou žádná data v databázi dojde k zobrazení </w:t>
      </w:r>
      <w:r w:rsidRPr="002931EE">
        <w:rPr>
          <w:i/>
        </w:rPr>
        <w:t>Toastu</w:t>
      </w:r>
      <w:r>
        <w:t xml:space="preserve"> s upozorněním na prázdnou databázi.</w:t>
      </w:r>
    </w:p>
    <w:p w14:paraId="214A070D" w14:textId="77777777" w:rsidR="002931EE" w:rsidRDefault="002931EE" w:rsidP="002931EE">
      <w:pPr>
        <w:pStyle w:val="Zkladntext"/>
        <w:keepNext/>
      </w:pPr>
      <w:r w:rsidRPr="002931EE">
        <w:rPr>
          <w:noProof/>
        </w:rPr>
        <w:lastRenderedPageBreak/>
        <w:drawing>
          <wp:inline distT="0" distB="0" distL="0" distR="0" wp14:anchorId="26AC3E93" wp14:editId="53AE315C">
            <wp:extent cx="5399405" cy="2776220"/>
            <wp:effectExtent l="0" t="0" r="0" b="508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4F65" w14:textId="5ACEBD78" w:rsidR="002931EE" w:rsidRDefault="002931EE" w:rsidP="002931EE">
      <w:pPr>
        <w:pStyle w:val="Titulek"/>
        <w:jc w:val="both"/>
      </w:pPr>
      <w:bookmarkStart w:id="15" w:name="_Toc9869770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 w:rsidR="00F64BAC">
        <w:rPr>
          <w:noProof/>
        </w:rPr>
        <w:t>6</w:t>
      </w:r>
      <w:r w:rsidR="009812F7">
        <w:rPr>
          <w:noProof/>
        </w:rPr>
        <w:fldChar w:fldCharType="end"/>
      </w:r>
      <w:r>
        <w:t xml:space="preserve"> - Plnění spinneru + hledání (vlastní)</w:t>
      </w:r>
      <w:bookmarkEnd w:id="15"/>
    </w:p>
    <w:p w14:paraId="363B98C4" w14:textId="0CCDE4C1" w:rsidR="002931EE" w:rsidRDefault="002931EE" w:rsidP="002931EE">
      <w:pPr>
        <w:pStyle w:val="Nadpis3"/>
      </w:pPr>
      <w:bookmarkStart w:id="16" w:name="_Toc9869760"/>
      <w:r>
        <w:t>Vložení do databáze</w:t>
      </w:r>
      <w:bookmarkEnd w:id="16"/>
    </w:p>
    <w:p w14:paraId="2F6B7655" w14:textId="395610BC" w:rsidR="002931EE" w:rsidRDefault="002931EE" w:rsidP="002931EE">
      <w:pPr>
        <w:pStyle w:val="Zkladntext"/>
      </w:pPr>
      <w:r>
        <w:t>Po zadání názvu a potvrzení k uložení se zavolá funkce AddDat</w:t>
      </w:r>
      <w:r w:rsidR="00F64BAC">
        <w:t xml:space="preserve"> (obrázek 7.)</w:t>
      </w:r>
      <w:r>
        <w:t>, která kontroluje, zda je něco zadáno a poté zavolá funkcí</w:t>
      </w:r>
      <w:r w:rsidR="00F64BAC">
        <w:t xml:space="preserve"> AddData (obrázek 8.), která poté vloží položku do databáze.</w:t>
      </w:r>
    </w:p>
    <w:p w14:paraId="28A605E9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62A99CF4" wp14:editId="6BC1AD5D">
            <wp:extent cx="5399405" cy="15519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A19" w14:textId="72B8A2EB" w:rsidR="00F64BAC" w:rsidRDefault="00F64BAC" w:rsidP="00F64BAC">
      <w:pPr>
        <w:pStyle w:val="Titulek"/>
        <w:jc w:val="both"/>
      </w:pPr>
      <w:bookmarkStart w:id="17" w:name="_Toc9869771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>
        <w:rPr>
          <w:noProof/>
        </w:rPr>
        <w:t>7</w:t>
      </w:r>
      <w:r w:rsidR="009812F7">
        <w:rPr>
          <w:noProof/>
        </w:rPr>
        <w:fldChar w:fldCharType="end"/>
      </w:r>
      <w:r>
        <w:t xml:space="preserve"> - AddDat (vlastní)</w:t>
      </w:r>
      <w:bookmarkEnd w:id="17"/>
    </w:p>
    <w:p w14:paraId="4AC35BD3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2B1AD21B" wp14:editId="3EFB3199">
            <wp:extent cx="4706007" cy="1771897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D22" w14:textId="7640EC43" w:rsidR="002931EE" w:rsidRPr="002931EE" w:rsidRDefault="00F64BAC" w:rsidP="00F64BAC">
      <w:pPr>
        <w:pStyle w:val="Titulek"/>
        <w:jc w:val="both"/>
      </w:pPr>
      <w:bookmarkStart w:id="18" w:name="_Toc9869772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>
        <w:rPr>
          <w:noProof/>
        </w:rPr>
        <w:t>8</w:t>
      </w:r>
      <w:r w:rsidR="009812F7">
        <w:rPr>
          <w:noProof/>
        </w:rPr>
        <w:fldChar w:fldCharType="end"/>
      </w:r>
      <w:r>
        <w:t xml:space="preserve"> - Vložení do databáze (vlastní)</w:t>
      </w:r>
      <w:bookmarkEnd w:id="18"/>
    </w:p>
    <w:p w14:paraId="34338466" w14:textId="2CA80088" w:rsidR="004F520F" w:rsidRDefault="00F64BAC" w:rsidP="00F64BAC">
      <w:pPr>
        <w:pStyle w:val="Nadpis3"/>
        <w:rPr>
          <w:noProof/>
        </w:rPr>
      </w:pPr>
      <w:bookmarkStart w:id="19" w:name="_Toc9869761"/>
      <w:r>
        <w:rPr>
          <w:noProof/>
        </w:rPr>
        <w:lastRenderedPageBreak/>
        <w:t>Úprava a mazání z databáze</w:t>
      </w:r>
      <w:bookmarkEnd w:id="19"/>
    </w:p>
    <w:p w14:paraId="68D91D5C" w14:textId="605549CC" w:rsidR="00F64BAC" w:rsidRPr="00F64BAC" w:rsidRDefault="00F64BAC" w:rsidP="00F64BAC">
      <w:pPr>
        <w:pStyle w:val="Zkladntext"/>
      </w:pPr>
      <w:r>
        <w:t>V aktivitě přidání a úprava lze pomocí spinneru vybrat položku, jenž chceme poupravit či smazat. Po vybrání a kliknutí na jedno z tlačítek se zavolá přiřazená funkce buď na mazání nebo na úpravu.</w:t>
      </w:r>
    </w:p>
    <w:p w14:paraId="76722EC5" w14:textId="77777777" w:rsidR="00F64BAC" w:rsidRDefault="00F64BAC" w:rsidP="00F64BAC">
      <w:pPr>
        <w:pStyle w:val="Zkladntext"/>
        <w:keepNext/>
      </w:pPr>
      <w:r w:rsidRPr="00F64BAC">
        <w:rPr>
          <w:noProof/>
        </w:rPr>
        <w:drawing>
          <wp:inline distT="0" distB="0" distL="0" distR="0" wp14:anchorId="28252CC0" wp14:editId="660D5055">
            <wp:extent cx="5399405" cy="1724660"/>
            <wp:effectExtent l="0" t="0" r="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53E6" w14:textId="1926CFAD" w:rsidR="00F64BAC" w:rsidRDefault="00F64BAC" w:rsidP="00F64BAC">
      <w:pPr>
        <w:pStyle w:val="Titulek"/>
        <w:jc w:val="both"/>
      </w:pPr>
      <w:bookmarkStart w:id="20" w:name="_Toc9869773"/>
      <w:r>
        <w:t xml:space="preserve">Obrázek </w:t>
      </w:r>
      <w:r w:rsidR="009812F7">
        <w:fldChar w:fldCharType="begin"/>
      </w:r>
      <w:r w:rsidR="009812F7">
        <w:instrText xml:space="preserve"> SEQ Obrázek \* ARABIC </w:instrText>
      </w:r>
      <w:r w:rsidR="009812F7">
        <w:fldChar w:fldCharType="separate"/>
      </w:r>
      <w:r>
        <w:rPr>
          <w:noProof/>
        </w:rPr>
        <w:t>9</w:t>
      </w:r>
      <w:r w:rsidR="009812F7">
        <w:rPr>
          <w:noProof/>
        </w:rPr>
        <w:fldChar w:fldCharType="end"/>
      </w:r>
      <w:r>
        <w:t xml:space="preserve"> - Úprava a mazání (vlastní)</w:t>
      </w:r>
      <w:bookmarkEnd w:id="20"/>
    </w:p>
    <w:p w14:paraId="00F9DC05" w14:textId="5644FCD7" w:rsidR="004A00E0" w:rsidRPr="004A00E0" w:rsidRDefault="004A00E0" w:rsidP="004A00E0">
      <w:pPr>
        <w:pStyle w:val="Nadpis3"/>
      </w:pPr>
      <w:bookmarkStart w:id="21" w:name="_Toc9869762"/>
      <w:r>
        <w:t>Záložky (tabs)</w:t>
      </w:r>
      <w:bookmarkEnd w:id="21"/>
    </w:p>
    <w:p w14:paraId="4AB754CE" w14:textId="02BBD76D" w:rsidR="004F520F" w:rsidRDefault="004F520F" w:rsidP="004F520F">
      <w:pPr>
        <w:pStyle w:val="Zkladntext"/>
      </w:pPr>
    </w:p>
    <w:p w14:paraId="4A4D571F" w14:textId="5571F301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06C528E7" w:rsidR="00376BDA" w:rsidRDefault="00B843C9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22" w:name="_Toc9869763"/>
      <w:r>
        <w:lastRenderedPageBreak/>
        <w:t>Manuál</w:t>
      </w:r>
      <w:bookmarkEnd w:id="22"/>
    </w:p>
    <w:p w14:paraId="38768112" w14:textId="77777777" w:rsidR="00C14817" w:rsidRDefault="00C14817" w:rsidP="00C14817">
      <w:pPr>
        <w:pStyle w:val="Zkladntext"/>
      </w:pPr>
      <w:r>
        <w:t>Tato kapitola popisuje použití aplikace.</w:t>
      </w:r>
    </w:p>
    <w:p w14:paraId="2E2788B1" w14:textId="1A68905A" w:rsidR="00AD66A9" w:rsidRDefault="00AD66A9" w:rsidP="00C14817">
      <w:pPr>
        <w:pStyle w:val="Zkladntext"/>
      </w:pPr>
      <w:r>
        <w:br w:type="page"/>
      </w:r>
    </w:p>
    <w:p w14:paraId="3DB3BD33" w14:textId="3D79C302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23" w:name="_Toc9869764"/>
      <w:r>
        <w:lastRenderedPageBreak/>
        <w:t>Závěr</w:t>
      </w:r>
      <w:bookmarkEnd w:id="23"/>
    </w:p>
    <w:p w14:paraId="033B0271" w14:textId="5D2F0391" w:rsidR="00FF3DD1" w:rsidRDefault="004A00E0" w:rsidP="00FF3DD1">
      <w:pPr>
        <w:pStyle w:val="Zkladntext"/>
      </w:pPr>
      <w:r>
        <w:t xml:space="preserve">Aplikace naplňuje stanovené cíle a využívá veškeré části, které byly vyvíjeny v průběhu semestru. Původní plán ukládání seznamu do databáze byl nahrazen na jednodušší a efektivnější metodu využívající výše zmiňovaných Shared Preferencí a JSON „souboru“.  Byly ponechány starší verze přidávání položek a přidání položek do seznamu z XML, které slouží čistě na testování a porovnání nové a staré verze. </w:t>
      </w:r>
    </w:p>
    <w:p w14:paraId="6FA8AD63" w14:textId="2B474616" w:rsidR="004A00E0" w:rsidRPr="00FF3DD1" w:rsidRDefault="004A00E0" w:rsidP="00FF3DD1">
      <w:pPr>
        <w:pStyle w:val="Zkladntext"/>
      </w:pPr>
      <w:bookmarkStart w:id="24" w:name="_GoBack"/>
      <w:bookmarkEnd w:id="24"/>
      <w:r>
        <w:t>Menší problém vzniká při úpravě položek. Pakliže se změní nebo smaže položka v databázi zboží v seznamu zůstane nezměněna, jelikož jsou to oddělené systémy a pro vložení nové je ji potřeba smazat a přidat znovu. Na druhou stranu, když chceme zboží využít jenom jednou, tak nám tato maličkost nebude překážet, jelikož se nám nezmění nákupní seznam, i kdyby se smazala celá databáze.</w:t>
      </w:r>
    </w:p>
    <w:sectPr w:rsidR="004A00E0" w:rsidRPr="00FF3DD1" w:rsidSect="00605D0F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BCEB" w14:textId="77777777" w:rsidR="009812F7" w:rsidRDefault="009812F7" w:rsidP="00450FBC">
      <w:r>
        <w:separator/>
      </w:r>
    </w:p>
  </w:endnote>
  <w:endnote w:type="continuationSeparator" w:id="0">
    <w:p w14:paraId="1C82EC3B" w14:textId="77777777" w:rsidR="009812F7" w:rsidRDefault="009812F7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BF534" w14:textId="77777777" w:rsidR="009812F7" w:rsidRDefault="009812F7" w:rsidP="00450FBC">
      <w:r>
        <w:separator/>
      </w:r>
    </w:p>
  </w:footnote>
  <w:footnote w:type="continuationSeparator" w:id="0">
    <w:p w14:paraId="5E42F20B" w14:textId="77777777" w:rsidR="009812F7" w:rsidRDefault="009812F7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931EE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A00E0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4A81"/>
    <w:rsid w:val="00605D0F"/>
    <w:rsid w:val="00607586"/>
    <w:rsid w:val="0061737E"/>
    <w:rsid w:val="00630F3C"/>
    <w:rsid w:val="006372A7"/>
    <w:rsid w:val="00642318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12F7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48D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64BAC"/>
    <w:rsid w:val="00F745E6"/>
    <w:rsid w:val="00F74785"/>
    <w:rsid w:val="00FA00E8"/>
    <w:rsid w:val="00FB3E37"/>
    <w:rsid w:val="00FC7A49"/>
    <w:rsid w:val="00FC7EE3"/>
    <w:rsid w:val="00FD697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2E615B"/>
    <w:rsid w:val="00490D89"/>
    <w:rsid w:val="005C2C5F"/>
    <w:rsid w:val="00645426"/>
    <w:rsid w:val="006E60B8"/>
    <w:rsid w:val="00842A3D"/>
    <w:rsid w:val="0084557C"/>
    <w:rsid w:val="00976AF9"/>
    <w:rsid w:val="00A44059"/>
    <w:rsid w:val="00A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642C19AA-985D-4889-A1BF-E987641D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96</TotalTime>
  <Pages>11</Pages>
  <Words>1032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19</cp:revision>
  <cp:lastPrinted>2018-01-30T10:54:00Z</cp:lastPrinted>
  <dcterms:created xsi:type="dcterms:W3CDTF">2018-02-27T06:27:00Z</dcterms:created>
  <dcterms:modified xsi:type="dcterms:W3CDTF">2019-05-27T15:15:00Z</dcterms:modified>
</cp:coreProperties>
</file>